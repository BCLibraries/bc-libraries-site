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BB7B08" w:rsidRDefault="00DC3766" w:rsidP="00226443">
      <w:pPr>
        <w:pStyle w:val="Facpubcredit"/>
        <w:rPr>
          <w:rFonts w:ascii="ScalaSansLF-Bold" w:hAnsi="ScalaSansLF-Bold"/>
        </w:rPr>
      </w:pPr>
      <w:r w:rsidRPr="00DC3766">
        <w:rPr>
          <w:rFonts w:ascii="ScalaLF-Caps" w:hAnsi="ScalaLF-Caps"/>
          <w:sz w:val="40"/>
          <w:szCs w:val="40"/>
        </w:rPr>
        <w:t xml:space="preserve">The Ethics of Discernment: </w:t>
      </w:r>
      <w:proofErr w:type="spellStart"/>
      <w:r w:rsidRPr="00DC3766">
        <w:rPr>
          <w:rFonts w:ascii="ScalaLF-Caps" w:hAnsi="ScalaLF-Caps"/>
          <w:sz w:val="40"/>
          <w:szCs w:val="40"/>
        </w:rPr>
        <w:t>Lonergan's</w:t>
      </w:r>
      <w:proofErr w:type="spellEnd"/>
      <w:r w:rsidRPr="00DC3766">
        <w:rPr>
          <w:rFonts w:ascii="ScalaLF-Caps" w:hAnsi="ScalaLF-Caps"/>
          <w:sz w:val="40"/>
          <w:szCs w:val="40"/>
        </w:rPr>
        <w:t xml:space="preserve"> Foundations for Ethics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r w:rsidRPr="00DC3766">
        <w:rPr>
          <w:rFonts w:ascii="ScalaSansLF-Bold" w:hAnsi="ScalaSansLF-Bold"/>
        </w:rPr>
        <w:t>Patrick H. Byrne</w:t>
      </w:r>
      <w:r w:rsidR="00226443">
        <w:rPr>
          <w:rFonts w:ascii="ScalaSansLF-Bold" w:hAnsi="ScalaSansLF-Bold"/>
        </w:rPr>
        <w:br/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 xml:space="preserve">Cronin, Brian. 2006. Value Ethics: A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Perspective. Nairobi: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Consolata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Institute of Philosophy Press.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 xml:space="preserve">Flanagan, Joseph. 1997. Quest for Self-Knowledge: An Essay in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Lonergan's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Philosophy. Toronto; Buffalo: University of Toronto Press.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>Fleming, David L. 1978. The Spiritual Exercises of St. Ignatius: A Literal Translation and a Contemporary Reading. St. Louis: Institute of Jesuit Sources; The Institute of Jesuit Sources.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, Bernard. 2003. "Grace and the Spiritual Exercises of St. Ignatius." Method: Journal of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Studies 21: 89-99.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 xml:space="preserve">———. 1992. Insight: A Study of Human Understanding. 5th ed., rev. and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aug.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ed. Toronto; Buffalo: Published for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Research Institute of Regis College, Toronto, by University of Toronto Press.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>———. 1979. Method in Theology. New York: Seabury Press.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 xml:space="preserve">———. 1997. Verbum: Word and Idea in Aquinas. Toronto: University of Toronto Press for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Research Institute; Published by University of Toronto Press for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Research Institute of Regis College.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DC3766">
        <w:rPr>
          <w:rFonts w:ascii="ScalaSansLF-Regular" w:hAnsi="ScalaSansLF-Regular"/>
          <w:sz w:val="20"/>
          <w:szCs w:val="20"/>
        </w:rPr>
        <w:t>Scheler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, Max. 1973. Formalism in Ethics and Non-Formal Ethics of Values: A New Attempt toward the Foundation of an Ethical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Personalism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. [5th rev. ed.] Translated by Manfred S.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Frings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and Roger L. </w:t>
      </w:r>
      <w:proofErr w:type="gramStart"/>
      <w:r w:rsidRPr="00DC3766">
        <w:rPr>
          <w:rFonts w:ascii="ScalaSansLF-Regular" w:hAnsi="ScalaSansLF-Regular"/>
          <w:sz w:val="20"/>
          <w:szCs w:val="20"/>
        </w:rPr>
        <w:t>Funk..</w:t>
      </w:r>
      <w:proofErr w:type="gramEnd"/>
      <w:r w:rsidRPr="00DC3766">
        <w:rPr>
          <w:rFonts w:ascii="ScalaSansLF-Regular" w:hAnsi="ScalaSansLF-Regular"/>
          <w:sz w:val="20"/>
          <w:szCs w:val="20"/>
        </w:rPr>
        <w:t xml:space="preserve"> ed. Evanston: Northwestern University Press.  </w:t>
      </w:r>
    </w:p>
    <w:p w:rsidR="00DC3766" w:rsidRPr="00DC3766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r w:rsidRPr="00DC3766">
        <w:rPr>
          <w:rFonts w:ascii="ScalaSansLF-Regular" w:hAnsi="ScalaSansLF-Regular"/>
          <w:sz w:val="20"/>
          <w:szCs w:val="20"/>
        </w:rPr>
        <w:t>Toner, Jules J. 1991. Discerning God's Will: Ignatius of Loyola's Teaching on Christian Decision Making. St. Louis: Institute of Jesuit Sources.</w:t>
      </w:r>
    </w:p>
    <w:p w:rsidR="00226443" w:rsidRPr="00BB7B08" w:rsidRDefault="00DC3766" w:rsidP="00DC3766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DC3766">
        <w:rPr>
          <w:rFonts w:ascii="ScalaSansLF-Regular" w:hAnsi="ScalaSansLF-Regular"/>
          <w:sz w:val="20"/>
          <w:szCs w:val="20"/>
        </w:rPr>
        <w:t>Vertin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, Michael. 1995. "Judgments of Value in the Later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." Method: Journal of </w:t>
      </w:r>
      <w:proofErr w:type="spellStart"/>
      <w:r w:rsidRPr="00DC3766">
        <w:rPr>
          <w:rFonts w:ascii="ScalaSansLF-Regular" w:hAnsi="ScalaSansLF-Regular"/>
          <w:sz w:val="20"/>
          <w:szCs w:val="20"/>
        </w:rPr>
        <w:t>Lonergan</w:t>
      </w:r>
      <w:proofErr w:type="spellEnd"/>
      <w:r w:rsidRPr="00DC3766">
        <w:rPr>
          <w:rFonts w:ascii="ScalaSansLF-Regular" w:hAnsi="ScalaSansLF-Regular"/>
          <w:sz w:val="20"/>
          <w:szCs w:val="20"/>
        </w:rPr>
        <w:t xml:space="preserve"> Studies 13: 221-233.</w:t>
      </w:r>
      <w:bookmarkStart w:id="0" w:name="_GoBack"/>
      <w:bookmarkEnd w:id="0"/>
    </w:p>
    <w:sectPr w:rsidR="00226443" w:rsidRPr="00BB7B0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D2A" w:rsidRDefault="00FD2D2A" w:rsidP="00795D02">
      <w:pPr>
        <w:spacing w:after="0" w:line="240" w:lineRule="auto"/>
      </w:pPr>
      <w:r>
        <w:separator/>
      </w:r>
    </w:p>
  </w:endnote>
  <w:endnote w:type="continuationSeparator" w:id="0">
    <w:p w:rsidR="00FD2D2A" w:rsidRDefault="00FD2D2A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D2A" w:rsidRDefault="00FD2D2A" w:rsidP="00795D02">
      <w:pPr>
        <w:spacing w:after="0" w:line="240" w:lineRule="auto"/>
      </w:pPr>
      <w:r>
        <w:separator/>
      </w:r>
    </w:p>
  </w:footnote>
  <w:footnote w:type="continuationSeparator" w:id="0">
    <w:p w:rsidR="00FD2D2A" w:rsidRDefault="00FD2D2A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C376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C88F0-9DB0-464F-8561-04463E5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1D7C-6F6F-4913-9885-1EC3B451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2</cp:revision>
  <dcterms:created xsi:type="dcterms:W3CDTF">2016-06-30T13:52:00Z</dcterms:created>
  <dcterms:modified xsi:type="dcterms:W3CDTF">2016-06-30T13:52:00Z</dcterms:modified>
</cp:coreProperties>
</file>