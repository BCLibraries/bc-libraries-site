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B9" w:rsidRDefault="00D135B9" w:rsidP="00D135B9">
      <w:pPr>
        <w:pStyle w:val="Facpubcredit"/>
        <w:rPr>
          <w:rFonts w:ascii="Scala-Italic" w:hAnsi="Scala-Italic"/>
          <w:color w:val="C00000"/>
          <w:sz w:val="24"/>
        </w:rPr>
      </w:pPr>
      <w:r w:rsidRPr="00D135B9">
        <w:rPr>
          <w:rFonts w:ascii="ScalaLF-Caps" w:hAnsi="ScalaLF-Caps"/>
          <w:sz w:val="40"/>
          <w:szCs w:val="40"/>
        </w:rPr>
        <w:t>Summing It Up: From One Plus One to Modern Number Theory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proofErr w:type="spellStart"/>
      <w:r w:rsidR="0007595A">
        <w:rPr>
          <w:rFonts w:ascii="ScalaSansLF-Bold" w:hAnsi="ScalaSansLF-Bold"/>
        </w:rPr>
        <w:t>Avner</w:t>
      </w:r>
      <w:proofErr w:type="spellEnd"/>
      <w:r w:rsidR="0007595A">
        <w:rPr>
          <w:rFonts w:ascii="ScalaSansLF-Bold" w:hAnsi="ScalaSansLF-Bold"/>
        </w:rPr>
        <w:t xml:space="preserve"> Ash and Robert Gross</w:t>
      </w:r>
      <w:r w:rsidR="00226443">
        <w:rPr>
          <w:rFonts w:ascii="ScalaSansLF-Bold" w:hAnsi="ScalaSansLF-Bold"/>
        </w:rPr>
        <w:br/>
      </w:r>
    </w:p>
    <w:p w:rsidR="00D16C2D" w:rsidRPr="00BB7B08" w:rsidRDefault="002C3827" w:rsidP="00D135B9">
      <w:pPr>
        <w:pStyle w:val="Facpubcredit"/>
        <w:rPr>
          <w:rFonts w:ascii="Scala-Italic" w:hAnsi="Scala-Italic"/>
          <w:color w:val="C00000"/>
          <w:sz w:val="24"/>
        </w:rPr>
      </w:pPr>
      <w:r w:rsidRPr="00BB7B08">
        <w:rPr>
          <w:rFonts w:ascii="Scala-Italic" w:hAnsi="Scala-Italic"/>
          <w:color w:val="C00000"/>
          <w:sz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</w:rPr>
        <w:t>Resources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r w:rsidRPr="00D135B9">
        <w:rPr>
          <w:rFonts w:ascii="ScalaSansLF-Regular" w:hAnsi="ScalaSansLF-Regular"/>
          <w:sz w:val="20"/>
          <w:szCs w:val="20"/>
        </w:rPr>
        <w:t xml:space="preserve">Ash, </w:t>
      </w:r>
      <w:proofErr w:type="spellStart"/>
      <w:r w:rsidRPr="00D135B9">
        <w:rPr>
          <w:rFonts w:ascii="ScalaSansLF-Regular" w:hAnsi="ScalaSansLF-Regular"/>
          <w:sz w:val="20"/>
          <w:szCs w:val="20"/>
        </w:rPr>
        <w:t>Avner</w:t>
      </w:r>
      <w:proofErr w:type="spellEnd"/>
      <w:r w:rsidRPr="00D135B9">
        <w:rPr>
          <w:rFonts w:ascii="ScalaSansLF-Regular" w:hAnsi="ScalaSansLF-Regular"/>
          <w:sz w:val="20"/>
          <w:szCs w:val="20"/>
        </w:rPr>
        <w:t xml:space="preserve"> and Gross, Robert. Fearless Symmetry: Exposing the Hidden Patterns of Numbers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r w:rsidRPr="00D135B9">
        <w:rPr>
          <w:rFonts w:ascii="ScalaSansLF-Regular" w:hAnsi="ScalaSansLF-Regular"/>
          <w:sz w:val="20"/>
          <w:szCs w:val="20"/>
        </w:rPr>
        <w:t>Princeton: Princeton University Press, 2006.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r w:rsidRPr="00D135B9">
        <w:rPr>
          <w:rFonts w:ascii="ScalaSansLF-Regular" w:hAnsi="ScalaSansLF-Regular"/>
          <w:sz w:val="20"/>
          <w:szCs w:val="20"/>
        </w:rPr>
        <w:t xml:space="preserve">Ash, </w:t>
      </w:r>
      <w:proofErr w:type="spellStart"/>
      <w:r w:rsidRPr="00D135B9">
        <w:rPr>
          <w:rFonts w:ascii="ScalaSansLF-Regular" w:hAnsi="ScalaSansLF-Regular"/>
          <w:sz w:val="20"/>
          <w:szCs w:val="20"/>
        </w:rPr>
        <w:t>Avner</w:t>
      </w:r>
      <w:proofErr w:type="spellEnd"/>
      <w:r w:rsidRPr="00D135B9">
        <w:rPr>
          <w:rFonts w:ascii="ScalaSansLF-Regular" w:hAnsi="ScalaSansLF-Regular"/>
          <w:sz w:val="20"/>
          <w:szCs w:val="20"/>
        </w:rPr>
        <w:t xml:space="preserve"> and Gross, Robert. Elliptic </w:t>
      </w:r>
      <w:proofErr w:type="gramStart"/>
      <w:r w:rsidRPr="00D135B9">
        <w:rPr>
          <w:rFonts w:ascii="ScalaSansLF-Regular" w:hAnsi="ScalaSansLF-Regular"/>
          <w:sz w:val="20"/>
          <w:szCs w:val="20"/>
        </w:rPr>
        <w:t>Tales :</w:t>
      </w:r>
      <w:proofErr w:type="gramEnd"/>
      <w:r w:rsidRPr="00D135B9">
        <w:rPr>
          <w:rFonts w:ascii="ScalaSansLF-Regular" w:hAnsi="ScalaSansLF-Regular"/>
          <w:sz w:val="20"/>
          <w:szCs w:val="20"/>
        </w:rPr>
        <w:t xml:space="preserve"> Curves, Counting, and Number Theory. Princeton: Princeton University Press, 2012 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r w:rsidRPr="00D135B9">
        <w:rPr>
          <w:rFonts w:ascii="ScalaSansLF-Regular" w:hAnsi="ScalaSansLF-Regular"/>
          <w:sz w:val="20"/>
          <w:szCs w:val="20"/>
        </w:rPr>
        <w:t xml:space="preserve">Ash, </w:t>
      </w:r>
      <w:proofErr w:type="spellStart"/>
      <w:r w:rsidRPr="00D135B9">
        <w:rPr>
          <w:rFonts w:ascii="ScalaSansLF-Regular" w:hAnsi="ScalaSansLF-Regular"/>
          <w:sz w:val="20"/>
          <w:szCs w:val="20"/>
        </w:rPr>
        <w:t>Avner</w:t>
      </w:r>
      <w:proofErr w:type="spellEnd"/>
      <w:r w:rsidRPr="00D135B9">
        <w:rPr>
          <w:rFonts w:ascii="ScalaSansLF-Regular" w:hAnsi="ScalaSansLF-Regular"/>
          <w:sz w:val="20"/>
          <w:szCs w:val="20"/>
        </w:rPr>
        <w:t xml:space="preserve"> and Gross, Robert. “Generalized Non-Abelian Reciprocity Laws: A Context for Wiles’ Proof.” Bulletin of the London Mathematical Society 32, no.4 (2000): 385-397. 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bookmarkStart w:id="0" w:name="_GoBack"/>
      <w:bookmarkEnd w:id="0"/>
      <w:r w:rsidRPr="00D135B9">
        <w:rPr>
          <w:rFonts w:ascii="ScalaSansLF-Regular" w:hAnsi="ScalaSansLF-Regular"/>
          <w:sz w:val="20"/>
          <w:szCs w:val="20"/>
        </w:rPr>
        <w:t>Database</w:t>
      </w:r>
    </w:p>
    <w:p w:rsidR="00D135B9" w:rsidRPr="00D135B9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</w:p>
    <w:p w:rsidR="00226443" w:rsidRPr="00BB7B08" w:rsidRDefault="00D135B9" w:rsidP="00D135B9">
      <w:pPr>
        <w:pStyle w:val="FacpubResource"/>
        <w:rPr>
          <w:rFonts w:ascii="ScalaSansLF-Regular" w:hAnsi="ScalaSansLF-Regular"/>
          <w:sz w:val="20"/>
          <w:szCs w:val="20"/>
        </w:rPr>
      </w:pPr>
      <w:r w:rsidRPr="00D135B9">
        <w:rPr>
          <w:rFonts w:ascii="ScalaSansLF-Regular" w:hAnsi="ScalaSansLF-Regular"/>
          <w:sz w:val="20"/>
          <w:szCs w:val="20"/>
        </w:rPr>
        <w:t>JTOR: JSTOR is a digital archive of fully searchable back issues and some current issues of scholarly journals across the disciplines.</w:t>
      </w:r>
    </w:p>
    <w:sectPr w:rsidR="00226443" w:rsidRPr="00BB7B0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354" w:rsidRDefault="00983354" w:rsidP="00795D02">
      <w:pPr>
        <w:spacing w:after="0" w:line="240" w:lineRule="auto"/>
      </w:pPr>
      <w:r>
        <w:separator/>
      </w:r>
    </w:p>
  </w:endnote>
  <w:endnote w:type="continuationSeparator" w:id="0">
    <w:p w:rsidR="00983354" w:rsidRDefault="00983354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20105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20108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201050405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2010504040101020104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354" w:rsidRDefault="00983354" w:rsidP="00795D02">
      <w:pPr>
        <w:spacing w:after="0" w:line="240" w:lineRule="auto"/>
      </w:pPr>
      <w:r>
        <w:separator/>
      </w:r>
    </w:p>
  </w:footnote>
  <w:footnote w:type="continuationSeparator" w:id="0">
    <w:p w:rsidR="00983354" w:rsidRDefault="00983354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7595A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354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35B9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115AE"/>
  <w15:docId w15:val="{DCCC6C08-38D3-4107-B74A-C1FCC494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58172-7E46-49F8-94E6-A672D85D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Christopher Ponchak</cp:lastModifiedBy>
  <cp:revision>3</cp:revision>
  <dcterms:created xsi:type="dcterms:W3CDTF">2017-09-18T18:12:00Z</dcterms:created>
  <dcterms:modified xsi:type="dcterms:W3CDTF">2017-09-18T18:13:00Z</dcterms:modified>
</cp:coreProperties>
</file>